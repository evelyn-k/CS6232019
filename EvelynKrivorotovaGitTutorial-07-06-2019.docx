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CAF3B" w14:textId="6F00BEB6" w:rsidR="00354B77" w:rsidRPr="0099586F" w:rsidRDefault="00354B77" w:rsidP="00EB78E0">
      <w:pPr>
        <w:pStyle w:val="Heading2"/>
        <w:jc w:val="center"/>
        <w:rPr>
          <w:rFonts w:ascii="Times" w:hAnsi="Times"/>
          <w:b/>
          <w:color w:val="5B9BD5" w:themeColor="accent5"/>
        </w:rPr>
      </w:pPr>
      <w:r w:rsidRPr="0099586F">
        <w:rPr>
          <w:rFonts w:ascii="Times" w:hAnsi="Times"/>
          <w:b/>
          <w:color w:val="5B9BD5" w:themeColor="accent5"/>
        </w:rPr>
        <w:t>CS 623 Summer I</w:t>
      </w:r>
    </w:p>
    <w:p w14:paraId="608B4638" w14:textId="77777777" w:rsidR="00354B77" w:rsidRPr="0099586F" w:rsidRDefault="00354B77" w:rsidP="00EB78E0">
      <w:pPr>
        <w:pStyle w:val="Heading2"/>
        <w:jc w:val="center"/>
        <w:rPr>
          <w:rFonts w:ascii="Times" w:hAnsi="Times"/>
          <w:b/>
          <w:color w:val="5B9BD5" w:themeColor="accent5"/>
        </w:rPr>
      </w:pPr>
      <w:r w:rsidRPr="0099586F">
        <w:rPr>
          <w:rFonts w:ascii="Times" w:hAnsi="Times"/>
          <w:b/>
          <w:color w:val="5B9BD5" w:themeColor="accent5"/>
        </w:rPr>
        <w:t>Exercise on GitHub and Git</w:t>
      </w:r>
    </w:p>
    <w:p w14:paraId="5A11BFBD" w14:textId="77777777" w:rsidR="00354B77" w:rsidRPr="002777EA" w:rsidRDefault="00354B77" w:rsidP="00354B77">
      <w:pPr>
        <w:jc w:val="both"/>
      </w:pPr>
    </w:p>
    <w:p w14:paraId="75F596FD" w14:textId="77777777" w:rsidR="00354B77" w:rsidRDefault="00354B77" w:rsidP="00354B77">
      <w:pPr>
        <w:jc w:val="both"/>
      </w:pPr>
      <w:r w:rsidRPr="002F328B">
        <w:t>In this</w:t>
      </w:r>
      <w:r>
        <w:t xml:space="preserve"> project</w:t>
      </w:r>
      <w:r w:rsidRPr="002F328B">
        <w:t xml:space="preserve">, we will be using GitHub for </w:t>
      </w:r>
      <w:r>
        <w:t xml:space="preserve">assignment submissions and </w:t>
      </w:r>
      <w:r w:rsidRPr="002F328B">
        <w:t>code versioning</w:t>
      </w:r>
      <w:r>
        <w:t>.</w:t>
      </w:r>
    </w:p>
    <w:p w14:paraId="69AE663D" w14:textId="77777777" w:rsidR="00354B77" w:rsidRPr="002F328B" w:rsidRDefault="00354B77" w:rsidP="00354B77">
      <w:pPr>
        <w:jc w:val="both"/>
      </w:pPr>
      <w:r w:rsidRPr="002F328B">
        <w:t>The goal of this exercise is to get you started with Git and GitHub. Even if you are using Git and GitHub regularly you need to do this exercise and submit it.</w:t>
      </w:r>
      <w:r>
        <w:t xml:space="preserve"> If you already did it, you need to create the required repository and fill out the required documents.</w:t>
      </w:r>
    </w:p>
    <w:p w14:paraId="62951597" w14:textId="0AA1395E" w:rsidR="00354B77" w:rsidRDefault="00354B77" w:rsidP="00354B77">
      <w:pPr>
        <w:jc w:val="both"/>
        <w:rPr>
          <w:color w:val="000000" w:themeColor="text1"/>
        </w:rPr>
      </w:pPr>
      <w:r w:rsidRPr="009E6F41">
        <w:rPr>
          <w:color w:val="000000" w:themeColor="text1"/>
        </w:rPr>
        <w:t>Please follow the instructions completely. Work that does not follow the instructions (including naming conventions) will NOT be accepted and will result in a grade of 0.</w:t>
      </w:r>
    </w:p>
    <w:p w14:paraId="66227854" w14:textId="77777777" w:rsidR="009F3999" w:rsidRPr="009E6F41" w:rsidRDefault="009F3999" w:rsidP="00354B77">
      <w:pPr>
        <w:jc w:val="both"/>
        <w:rPr>
          <w:color w:val="000000" w:themeColor="text1"/>
        </w:rPr>
      </w:pPr>
    </w:p>
    <w:p w14:paraId="0C6A1D1F" w14:textId="78519AF0" w:rsidR="00354B77" w:rsidRDefault="00354B77" w:rsidP="00354B77">
      <w:pPr>
        <w:jc w:val="both"/>
      </w:pPr>
      <w:r w:rsidRPr="002F328B">
        <w:rPr>
          <w:b/>
        </w:rPr>
        <w:t>Part 1:</w:t>
      </w:r>
      <w:r w:rsidR="00EC010C">
        <w:rPr>
          <w:b/>
        </w:rPr>
        <w:t xml:space="preserve"> </w:t>
      </w:r>
      <w:r w:rsidRPr="002F328B">
        <w:t>Create a GitHub account (if you do not have one)</w:t>
      </w:r>
    </w:p>
    <w:p w14:paraId="6DB1E5A4" w14:textId="77777777" w:rsidR="0099586F" w:rsidRPr="00EC010C" w:rsidRDefault="0099586F" w:rsidP="00354B77">
      <w:pPr>
        <w:jc w:val="both"/>
        <w:rPr>
          <w:b/>
        </w:rPr>
      </w:pPr>
    </w:p>
    <w:p w14:paraId="3E9E918E" w14:textId="67BE3FD7" w:rsidR="000A5569" w:rsidRPr="00F76908" w:rsidRDefault="005D356E" w:rsidP="00354B77">
      <w:pPr>
        <w:jc w:val="both"/>
        <w:rPr>
          <w:rStyle w:val="Hyperlink"/>
          <w:color w:val="5B9BD5" w:themeColor="accent5"/>
        </w:rPr>
      </w:pPr>
      <w:hyperlink r:id="rId7" w:history="1">
        <w:r w:rsidR="00A82F7A" w:rsidRPr="00F76908">
          <w:rPr>
            <w:rStyle w:val="Hyperlink"/>
            <w:color w:val="5B9BD5" w:themeColor="accent5"/>
          </w:rPr>
          <w:t>https://github.com/evelyn-k</w:t>
        </w:r>
      </w:hyperlink>
    </w:p>
    <w:p w14:paraId="7C7F51D2" w14:textId="77777777" w:rsidR="00A82F7A" w:rsidRDefault="00A82F7A" w:rsidP="00354B77">
      <w:pPr>
        <w:jc w:val="both"/>
        <w:rPr>
          <w:b/>
        </w:rPr>
      </w:pPr>
    </w:p>
    <w:p w14:paraId="6442C9ED" w14:textId="77777777" w:rsidR="00EC010C" w:rsidRDefault="00354B77" w:rsidP="00354B77">
      <w:pPr>
        <w:jc w:val="both"/>
      </w:pPr>
      <w:r w:rsidRPr="002F328B">
        <w:rPr>
          <w:b/>
        </w:rPr>
        <w:t>Part 2:</w:t>
      </w:r>
      <w:r w:rsidR="00EC010C">
        <w:rPr>
          <w:b/>
        </w:rPr>
        <w:t xml:space="preserve"> </w:t>
      </w:r>
      <w:r w:rsidRPr="002F328B">
        <w:t xml:space="preserve">Install Git bash </w:t>
      </w:r>
      <w:hyperlink r:id="rId8" w:history="1">
        <w:r w:rsidRPr="002F328B">
          <w:rPr>
            <w:rStyle w:val="Hyperlink"/>
          </w:rPr>
          <w:t>http://git-scm.com/downloads</w:t>
        </w:r>
      </w:hyperlink>
      <w:r w:rsidRPr="002F328B">
        <w:t xml:space="preserve"> and browse the documentation.  </w:t>
      </w:r>
    </w:p>
    <w:p w14:paraId="71498507" w14:textId="77777777" w:rsidR="001F6EDD" w:rsidRPr="00EC010C" w:rsidRDefault="001F6EDD" w:rsidP="00354B77">
      <w:pPr>
        <w:jc w:val="both"/>
        <w:rPr>
          <w:b/>
        </w:rPr>
      </w:pPr>
    </w:p>
    <w:p w14:paraId="2C814805" w14:textId="77777777" w:rsidR="00354B77" w:rsidRPr="00EC010C" w:rsidRDefault="00354B77" w:rsidP="00354B77">
      <w:pPr>
        <w:jc w:val="both"/>
        <w:rPr>
          <w:b/>
        </w:rPr>
      </w:pPr>
      <w:r w:rsidRPr="002F328B">
        <w:rPr>
          <w:b/>
        </w:rPr>
        <w:t>Part 3:</w:t>
      </w:r>
      <w:r w:rsidR="00EC010C">
        <w:rPr>
          <w:b/>
        </w:rPr>
        <w:t xml:space="preserve"> </w:t>
      </w:r>
      <w:r>
        <w:t>Answer the following questions.</w:t>
      </w:r>
    </w:p>
    <w:p w14:paraId="76B49FA3" w14:textId="789D8878" w:rsidR="001516FD" w:rsidRDefault="00354B77" w:rsidP="00354B77">
      <w:pPr>
        <w:jc w:val="both"/>
      </w:pPr>
      <w:r w:rsidRPr="002F328B">
        <w:t xml:space="preserve">What is GitHub? </w:t>
      </w:r>
    </w:p>
    <w:p w14:paraId="4E89569C" w14:textId="77777777" w:rsidR="00EB78E0" w:rsidRDefault="00EB78E0" w:rsidP="00354B77">
      <w:pPr>
        <w:jc w:val="both"/>
      </w:pPr>
    </w:p>
    <w:p w14:paraId="0A5D166C" w14:textId="5AF6C9C2" w:rsidR="001516FD" w:rsidRPr="00F76908" w:rsidRDefault="001516FD" w:rsidP="00FF6521">
      <w:pPr>
        <w:rPr>
          <w:color w:val="5B9BD5" w:themeColor="accent5"/>
        </w:rPr>
      </w:pPr>
      <w:r w:rsidRPr="00F76908">
        <w:rPr>
          <w:color w:val="5B9BD5" w:themeColor="accent5"/>
        </w:rPr>
        <w:t>Git</w:t>
      </w:r>
      <w:r w:rsidR="00F76908" w:rsidRPr="00F76908">
        <w:rPr>
          <w:color w:val="5B9BD5" w:themeColor="accent5"/>
        </w:rPr>
        <w:t>H</w:t>
      </w:r>
      <w:r w:rsidRPr="00F76908">
        <w:rPr>
          <w:color w:val="5B9BD5" w:themeColor="accent5"/>
        </w:rPr>
        <w:t xml:space="preserve">ub </w:t>
      </w:r>
      <w:r w:rsidR="00F76908" w:rsidRPr="00F76908">
        <w:rPr>
          <w:color w:val="5B9BD5" w:themeColor="accent5"/>
        </w:rPr>
        <w:t xml:space="preserve">provide a web-based graphical interface of Git. Git is a repository hosting service that a command line tool. This is a place where developers can collaborate on projects using wikis and other management tools. </w:t>
      </w:r>
    </w:p>
    <w:p w14:paraId="3031D76C" w14:textId="77777777" w:rsidR="001516FD" w:rsidRDefault="001516FD" w:rsidP="00354B77">
      <w:pPr>
        <w:jc w:val="both"/>
      </w:pPr>
    </w:p>
    <w:p w14:paraId="032207D4" w14:textId="05CC719F" w:rsidR="00E77E13" w:rsidRDefault="00354B77" w:rsidP="004E0DC5">
      <w:r w:rsidRPr="004E0DC5">
        <w:t>When was it created? Why? By who?</w:t>
      </w:r>
    </w:p>
    <w:p w14:paraId="0F2F972A" w14:textId="77777777" w:rsidR="00EB78E0" w:rsidRPr="00F76908" w:rsidRDefault="00EB78E0" w:rsidP="004E0DC5">
      <w:pPr>
        <w:rPr>
          <w:color w:val="5B9BD5" w:themeColor="accent5"/>
        </w:rPr>
      </w:pPr>
    </w:p>
    <w:p w14:paraId="4B930F54" w14:textId="75231D67" w:rsidR="00E77E13" w:rsidRPr="00F76908" w:rsidRDefault="004E0DC5" w:rsidP="00EB6067">
      <w:pPr>
        <w:rPr>
          <w:color w:val="5B9BD5" w:themeColor="accent5"/>
        </w:rPr>
      </w:pPr>
      <w:r w:rsidRPr="00F76908">
        <w:rPr>
          <w:color w:val="5B9BD5" w:themeColor="accent5"/>
        </w:rPr>
        <w:t xml:space="preserve">GitHub was </w:t>
      </w:r>
      <w:r w:rsidR="00F76908" w:rsidRPr="00F76908">
        <w:rPr>
          <w:color w:val="5B9BD5" w:themeColor="accent5"/>
        </w:rPr>
        <w:t>created</w:t>
      </w:r>
      <w:r w:rsidRPr="00F76908">
        <w:rPr>
          <w:color w:val="5B9BD5" w:themeColor="accent5"/>
        </w:rPr>
        <w:t xml:space="preserve"> by Chris </w:t>
      </w:r>
      <w:proofErr w:type="spellStart"/>
      <w:r w:rsidRPr="00F76908">
        <w:rPr>
          <w:color w:val="5B9BD5" w:themeColor="accent5"/>
        </w:rPr>
        <w:t>Wanstrath</w:t>
      </w:r>
      <w:proofErr w:type="spellEnd"/>
      <w:r w:rsidRPr="00F76908">
        <w:rPr>
          <w:color w:val="5B9BD5" w:themeColor="accent5"/>
        </w:rPr>
        <w:t>, P.J. Hyett, Tom Preston-Werner, and Scott Chacon</w:t>
      </w:r>
      <w:r w:rsidR="00461369" w:rsidRPr="00F76908">
        <w:rPr>
          <w:color w:val="5B9BD5" w:themeColor="accent5"/>
        </w:rPr>
        <w:t xml:space="preserve"> </w:t>
      </w:r>
      <w:r w:rsidR="00F76908" w:rsidRPr="00F76908">
        <w:rPr>
          <w:color w:val="5B9BD5" w:themeColor="accent5"/>
        </w:rPr>
        <w:t>in</w:t>
      </w:r>
      <w:r w:rsidRPr="00F76908">
        <w:rPr>
          <w:color w:val="5B9BD5" w:themeColor="accent5"/>
        </w:rPr>
        <w:t xml:space="preserve"> 2007</w:t>
      </w:r>
      <w:r w:rsidR="00F76908" w:rsidRPr="00F76908">
        <w:rPr>
          <w:color w:val="5B9BD5" w:themeColor="accent5"/>
        </w:rPr>
        <w:t xml:space="preserve">, however, </w:t>
      </w:r>
      <w:r w:rsidR="00461369" w:rsidRPr="00F76908">
        <w:rPr>
          <w:color w:val="5B9BD5" w:themeColor="accent5"/>
        </w:rPr>
        <w:t xml:space="preserve">the service was </w:t>
      </w:r>
      <w:r w:rsidR="00F76908" w:rsidRPr="00F76908">
        <w:rPr>
          <w:color w:val="5B9BD5" w:themeColor="accent5"/>
        </w:rPr>
        <w:t xml:space="preserve">only </w:t>
      </w:r>
      <w:r w:rsidR="00461369" w:rsidRPr="00F76908">
        <w:rPr>
          <w:color w:val="5B9BD5" w:themeColor="accent5"/>
        </w:rPr>
        <w:t xml:space="preserve">released in early 2008. </w:t>
      </w:r>
      <w:r w:rsidR="00F76908" w:rsidRPr="00F76908">
        <w:rPr>
          <w:color w:val="5B9BD5" w:themeColor="accent5"/>
        </w:rPr>
        <w:t>Git</w:t>
      </w:r>
      <w:r w:rsidR="00461369" w:rsidRPr="00F76908">
        <w:rPr>
          <w:color w:val="5B9BD5" w:themeColor="accent5"/>
        </w:rPr>
        <w:t xml:space="preserve"> version control system</w:t>
      </w:r>
      <w:r w:rsidR="00F76908" w:rsidRPr="00F76908">
        <w:rPr>
          <w:color w:val="5B9BD5" w:themeColor="accent5"/>
        </w:rPr>
        <w:t xml:space="preserve"> </w:t>
      </w:r>
      <w:r w:rsidR="00461369" w:rsidRPr="00F76908">
        <w:rPr>
          <w:color w:val="5B9BD5" w:themeColor="accent5"/>
        </w:rPr>
        <w:t xml:space="preserve">was difficult to use which </w:t>
      </w:r>
      <w:r w:rsidR="00F76908" w:rsidRPr="00F76908">
        <w:rPr>
          <w:color w:val="5B9BD5" w:themeColor="accent5"/>
        </w:rPr>
        <w:t xml:space="preserve">arose the need for a creation of </w:t>
      </w:r>
      <w:r w:rsidR="00461369" w:rsidRPr="00F76908">
        <w:rPr>
          <w:color w:val="5B9BD5" w:themeColor="accent5"/>
        </w:rPr>
        <w:t>Git</w:t>
      </w:r>
      <w:r w:rsidR="00F76908" w:rsidRPr="00F76908">
        <w:rPr>
          <w:color w:val="5B9BD5" w:themeColor="accent5"/>
        </w:rPr>
        <w:t>H</w:t>
      </w:r>
      <w:r w:rsidR="00461369" w:rsidRPr="00F76908">
        <w:rPr>
          <w:color w:val="5B9BD5" w:themeColor="accent5"/>
        </w:rPr>
        <w:t>ub</w:t>
      </w:r>
      <w:r w:rsidR="00F76908" w:rsidRPr="00F76908">
        <w:rPr>
          <w:color w:val="5B9BD5" w:themeColor="accent5"/>
        </w:rPr>
        <w:t>, a graphical web-based interface</w:t>
      </w:r>
      <w:r w:rsidR="00461369" w:rsidRPr="00F76908">
        <w:rPr>
          <w:color w:val="5B9BD5" w:themeColor="accent5"/>
        </w:rPr>
        <w:t>.</w:t>
      </w:r>
    </w:p>
    <w:p w14:paraId="63BFF603" w14:textId="77777777" w:rsidR="00EB6067" w:rsidRDefault="00EB6067" w:rsidP="00354B77">
      <w:pPr>
        <w:jc w:val="both"/>
      </w:pPr>
    </w:p>
    <w:p w14:paraId="564DC288" w14:textId="2FC6D4CA" w:rsidR="00354B77" w:rsidRDefault="00354B77" w:rsidP="00354B77">
      <w:pPr>
        <w:jc w:val="both"/>
      </w:pPr>
      <w:r w:rsidRPr="002F328B">
        <w:t>What similar platforms exist? Why would you use such a platform</w:t>
      </w:r>
      <w:r>
        <w:t>? (Answer between 2 and 3 lines</w:t>
      </w:r>
      <w:r w:rsidRPr="002F328B">
        <w:t>)</w:t>
      </w:r>
    </w:p>
    <w:p w14:paraId="79DE1B80" w14:textId="77777777" w:rsidR="00EB78E0" w:rsidRDefault="00EB78E0" w:rsidP="00354B77">
      <w:pPr>
        <w:jc w:val="both"/>
      </w:pPr>
    </w:p>
    <w:p w14:paraId="1BBE8173" w14:textId="74952EBD" w:rsidR="009D6C76" w:rsidRPr="009D6C76" w:rsidRDefault="00EB6067" w:rsidP="009D6C76">
      <w:pPr>
        <w:pStyle w:val="ListParagraph"/>
        <w:numPr>
          <w:ilvl w:val="0"/>
          <w:numId w:val="3"/>
        </w:numPr>
        <w:ind w:left="450" w:hanging="306"/>
        <w:jc w:val="both"/>
        <w:rPr>
          <w:color w:val="5B9BD5" w:themeColor="accent5"/>
        </w:rPr>
      </w:pPr>
      <w:proofErr w:type="spellStart"/>
      <w:r w:rsidRPr="009D6C76">
        <w:rPr>
          <w:color w:val="5B9BD5" w:themeColor="accent5"/>
        </w:rPr>
        <w:t>GitLab</w:t>
      </w:r>
      <w:r w:rsidR="009D6C76" w:rsidRPr="009D6C76">
        <w:rPr>
          <w:color w:val="5B9BD5" w:themeColor="accent5"/>
        </w:rPr>
        <w:t>m</w:t>
      </w:r>
      <w:proofErr w:type="spellEnd"/>
      <w:r w:rsidR="009D6C76" w:rsidRPr="009D6C76">
        <w:rPr>
          <w:color w:val="5B9BD5" w:themeColor="accent5"/>
        </w:rPr>
        <w:t xml:space="preserve"> – an open source software that can be installed on your own server</w:t>
      </w:r>
    </w:p>
    <w:p w14:paraId="49DEA001" w14:textId="68C05F0B" w:rsidR="009D6C76" w:rsidRPr="009D6C76" w:rsidRDefault="00EB6067" w:rsidP="009D6C76">
      <w:pPr>
        <w:pStyle w:val="ListParagraph"/>
        <w:numPr>
          <w:ilvl w:val="0"/>
          <w:numId w:val="3"/>
        </w:numPr>
        <w:ind w:left="450" w:hanging="306"/>
        <w:jc w:val="both"/>
        <w:rPr>
          <w:color w:val="5B9BD5" w:themeColor="accent5"/>
        </w:rPr>
      </w:pPr>
      <w:proofErr w:type="spellStart"/>
      <w:r w:rsidRPr="009D6C76">
        <w:rPr>
          <w:color w:val="5B9BD5" w:themeColor="accent5"/>
        </w:rPr>
        <w:t>BitBucket</w:t>
      </w:r>
      <w:proofErr w:type="spellEnd"/>
      <w:r w:rsidR="009D6C76" w:rsidRPr="009D6C76">
        <w:rPr>
          <w:color w:val="5B9BD5" w:themeColor="accent5"/>
        </w:rPr>
        <w:t xml:space="preserve"> – is a version-controlled repository and would be best for use by big enterprise because of its integration with tools like Jira, HipChat, and Confluence</w:t>
      </w:r>
    </w:p>
    <w:p w14:paraId="3007618A" w14:textId="7B87E879" w:rsidR="009D6C76" w:rsidRPr="009D6C76" w:rsidRDefault="00EC010C" w:rsidP="009D6C76">
      <w:pPr>
        <w:pStyle w:val="ListParagraph"/>
        <w:numPr>
          <w:ilvl w:val="0"/>
          <w:numId w:val="3"/>
        </w:numPr>
        <w:ind w:left="450" w:hanging="306"/>
        <w:jc w:val="both"/>
        <w:rPr>
          <w:color w:val="5B9BD5" w:themeColor="accent5"/>
        </w:rPr>
      </w:pPr>
      <w:proofErr w:type="spellStart"/>
      <w:r w:rsidRPr="009D6C76">
        <w:rPr>
          <w:color w:val="5B9BD5" w:themeColor="accent5"/>
        </w:rPr>
        <w:t>SourceForge</w:t>
      </w:r>
      <w:proofErr w:type="spellEnd"/>
      <w:r w:rsidR="009D6C76" w:rsidRPr="009D6C76">
        <w:rPr>
          <w:color w:val="5B9BD5" w:themeColor="accent5"/>
        </w:rPr>
        <w:t xml:space="preserve"> – popular among open source projects since it provides all the necessary tools. (Linux distributions and projects are provided through it)</w:t>
      </w:r>
    </w:p>
    <w:p w14:paraId="4E37C34D" w14:textId="77777777" w:rsidR="00EB6067" w:rsidRDefault="00EB6067" w:rsidP="00354B77">
      <w:pPr>
        <w:jc w:val="both"/>
      </w:pPr>
    </w:p>
    <w:p w14:paraId="4C4C321F" w14:textId="58D200B3" w:rsidR="00354B77" w:rsidRDefault="00354B77" w:rsidP="00354B77">
      <w:pPr>
        <w:jc w:val="both"/>
      </w:pPr>
      <w:r>
        <w:t>Answer these questions</w:t>
      </w:r>
      <w:r w:rsidRPr="002F328B">
        <w:t xml:space="preserve"> in a Word file called </w:t>
      </w:r>
      <w:r w:rsidRPr="002F328B">
        <w:rPr>
          <w:i/>
        </w:rPr>
        <w:t>LastnameFirstnameGitTutorial-mm-dd-yyyy.docx</w:t>
      </w:r>
      <w:r w:rsidRPr="002F328B">
        <w:t>.</w:t>
      </w:r>
      <w:r>
        <w:t xml:space="preserve"> Please respect the naming conventions!</w:t>
      </w:r>
    </w:p>
    <w:p w14:paraId="0B71AEF8" w14:textId="23520EB4" w:rsidR="00EB78E0" w:rsidRDefault="00EB78E0">
      <w:r>
        <w:br w:type="page"/>
      </w:r>
      <w:bookmarkStart w:id="0" w:name="_GoBack"/>
      <w:bookmarkEnd w:id="0"/>
    </w:p>
    <w:p w14:paraId="222BACA0" w14:textId="77777777" w:rsidR="00354B77" w:rsidRPr="002F328B" w:rsidRDefault="00354B77" w:rsidP="00354B77">
      <w:pPr>
        <w:jc w:val="both"/>
        <w:rPr>
          <w:b/>
        </w:rPr>
      </w:pPr>
      <w:r w:rsidRPr="002F328B">
        <w:rPr>
          <w:b/>
        </w:rPr>
        <w:lastRenderedPageBreak/>
        <w:t>Part 4:</w:t>
      </w:r>
    </w:p>
    <w:p w14:paraId="008A360B" w14:textId="77777777" w:rsidR="00354B77" w:rsidRDefault="00354B77" w:rsidP="00354B77">
      <w:pPr>
        <w:jc w:val="both"/>
      </w:pPr>
      <w:r w:rsidRPr="002F328B">
        <w:t xml:space="preserve">Go through the Git tutorial here: </w:t>
      </w:r>
      <w:hyperlink r:id="rId9" w:history="1">
        <w:r w:rsidRPr="009E7C21">
          <w:rPr>
            <w:rStyle w:val="Hyperlink"/>
          </w:rPr>
          <w:t>https://try.github.io</w:t>
        </w:r>
      </w:hyperlink>
      <w:r>
        <w:rPr>
          <w:rStyle w:val="Hyperlink"/>
        </w:rPr>
        <w:t xml:space="preserve"> (Git It)</w:t>
      </w:r>
      <w:r w:rsidRPr="002F328B">
        <w:t>.</w:t>
      </w:r>
      <w:r>
        <w:t xml:space="preserve"> </w:t>
      </w:r>
      <w:r w:rsidRPr="002F328B">
        <w:t xml:space="preserve">While doing the tutorial, save your work </w:t>
      </w:r>
      <w:r>
        <w:t xml:space="preserve">the </w:t>
      </w:r>
      <w:r w:rsidRPr="002F328B">
        <w:rPr>
          <w:i/>
        </w:rPr>
        <w:t>LastnameFirstnameGitTutorial-mm-dd-yyyy.docx</w:t>
      </w:r>
      <w:r>
        <w:rPr>
          <w:i/>
        </w:rPr>
        <w:t xml:space="preserve"> </w:t>
      </w:r>
      <w:r>
        <w:t>file</w:t>
      </w:r>
      <w:r w:rsidRPr="002F328B">
        <w:t>.</w:t>
      </w:r>
      <w:r>
        <w:t xml:space="preserve"> </w:t>
      </w:r>
    </w:p>
    <w:p w14:paraId="5147F526" w14:textId="571995C6" w:rsidR="00354B77" w:rsidRDefault="00354B77" w:rsidP="00354B77">
      <w:pPr>
        <w:jc w:val="both"/>
      </w:pPr>
      <w:r>
        <w:t>While there is a GUI to use Git and GitHub, developers use the command line!</w:t>
      </w:r>
    </w:p>
    <w:p w14:paraId="0B93AEB7" w14:textId="77777777" w:rsidR="0099586F" w:rsidRDefault="0099586F" w:rsidP="00354B77">
      <w:pPr>
        <w:jc w:val="both"/>
      </w:pPr>
    </w:p>
    <w:p w14:paraId="0E87CB05" w14:textId="24F670D9" w:rsidR="00EB78E0" w:rsidRPr="00F76908" w:rsidRDefault="00EB78E0" w:rsidP="0099586F">
      <w:pPr>
        <w:jc w:val="both"/>
        <w:rPr>
          <w:rStyle w:val="Hyperlink"/>
          <w:color w:val="5B9BD5" w:themeColor="accent5"/>
        </w:rPr>
      </w:pPr>
      <w:hyperlink r:id="rId10" w:history="1">
        <w:r w:rsidRPr="00F76908">
          <w:rPr>
            <w:rStyle w:val="Hyperlink"/>
            <w:color w:val="5B9BD5" w:themeColor="accent5"/>
          </w:rPr>
          <w:t>https://github.com/evelyn-k/hello-world</w:t>
        </w:r>
      </w:hyperlink>
    </w:p>
    <w:p w14:paraId="6A894BA3" w14:textId="3D697B9C" w:rsidR="00EB78E0" w:rsidRPr="00F76908" w:rsidRDefault="00EB78E0" w:rsidP="0099586F">
      <w:pPr>
        <w:jc w:val="both"/>
        <w:rPr>
          <w:rStyle w:val="Hyperlink"/>
          <w:color w:val="5B9BD5" w:themeColor="accent5"/>
        </w:rPr>
      </w:pPr>
      <w:hyperlink r:id="rId11" w:history="1">
        <w:r w:rsidRPr="00F76908">
          <w:rPr>
            <w:rStyle w:val="Hyperlink"/>
            <w:color w:val="5B9BD5" w:themeColor="accent5"/>
          </w:rPr>
          <w:t>https://github.com/evelyn-k/patchwork</w:t>
        </w:r>
      </w:hyperlink>
    </w:p>
    <w:p w14:paraId="7E55FBD9" w14:textId="3BA25788" w:rsidR="00472634" w:rsidRPr="00F76908" w:rsidRDefault="00EB78E0" w:rsidP="0099586F">
      <w:pPr>
        <w:jc w:val="both"/>
        <w:rPr>
          <w:rStyle w:val="Hyperlink"/>
          <w:color w:val="5B9BD5" w:themeColor="accent5"/>
        </w:rPr>
      </w:pPr>
      <w:hyperlink r:id="rId12" w:history="1">
        <w:r w:rsidRPr="00F76908">
          <w:rPr>
            <w:rStyle w:val="Hyperlink"/>
            <w:color w:val="5B9BD5" w:themeColor="accent5"/>
          </w:rPr>
          <w:t>https://github.com/jlord/patchwork/blob/gh-pages/CONTRIBUTORS/add-evelyn-k.txt</w:t>
        </w:r>
      </w:hyperlink>
    </w:p>
    <w:p w14:paraId="5E04C6F5" w14:textId="77777777" w:rsidR="0099586F" w:rsidRPr="0099586F" w:rsidRDefault="0099586F" w:rsidP="0099586F">
      <w:pPr>
        <w:jc w:val="both"/>
        <w:rPr>
          <w:rStyle w:val="Hyperlink"/>
          <w:b/>
          <w:color w:val="5B9BD5" w:themeColor="accent5"/>
        </w:rPr>
      </w:pPr>
    </w:p>
    <w:p w14:paraId="1DBFF504" w14:textId="77777777" w:rsidR="00EB78E0" w:rsidRDefault="00EB78E0" w:rsidP="00664E23">
      <w:pPr>
        <w:rPr>
          <w:rStyle w:val="Hyperlink"/>
          <w:color w:val="FF0000"/>
        </w:rPr>
      </w:pPr>
    </w:p>
    <w:p w14:paraId="2B326585" w14:textId="779BFFAB" w:rsidR="00472634" w:rsidRPr="00664E23" w:rsidRDefault="00EB78E0" w:rsidP="00EB78E0">
      <w:pPr>
        <w:jc w:val="center"/>
        <w:rPr>
          <w:color w:val="FF0000"/>
        </w:rPr>
      </w:pPr>
      <w:r>
        <w:rPr>
          <w:noProof/>
          <w:color w:val="FF0000"/>
        </w:rPr>
        <w:drawing>
          <wp:inline distT="0" distB="0" distL="0" distR="0" wp14:anchorId="4A651611" wp14:editId="5B2F4A33">
            <wp:extent cx="4863829" cy="2336300"/>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7-23 at 13.43.3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00299" cy="2353818"/>
                    </a:xfrm>
                    <a:prstGeom prst="rect">
                      <a:avLst/>
                    </a:prstGeom>
                  </pic:spPr>
                </pic:pic>
              </a:graphicData>
            </a:graphic>
          </wp:inline>
        </w:drawing>
      </w:r>
    </w:p>
    <w:p w14:paraId="0EE23C78" w14:textId="4DD787E3" w:rsidR="00664E23" w:rsidRDefault="00EB78E0" w:rsidP="00EB78E0">
      <w:pPr>
        <w:jc w:val="center"/>
      </w:pPr>
      <w:r>
        <w:rPr>
          <w:noProof/>
        </w:rPr>
        <w:drawing>
          <wp:inline distT="0" distB="0" distL="0" distR="0" wp14:anchorId="3A0C6844" wp14:editId="492F443E">
            <wp:extent cx="4484140" cy="17315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7-23 at 13.43.05.png"/>
                    <pic:cNvPicPr/>
                  </pic:nvPicPr>
                  <pic:blipFill rotWithShape="1">
                    <a:blip r:embed="rId14" cstate="print">
                      <a:extLst>
                        <a:ext uri="{28A0092B-C50C-407E-A947-70E740481C1C}">
                          <a14:useLocalDpi xmlns:a14="http://schemas.microsoft.com/office/drawing/2010/main" val="0"/>
                        </a:ext>
                      </a:extLst>
                    </a:blip>
                    <a:srcRect b="14251"/>
                    <a:stretch/>
                  </pic:blipFill>
                  <pic:spPr bwMode="auto">
                    <a:xfrm>
                      <a:off x="0" y="0"/>
                      <a:ext cx="4506375" cy="1740109"/>
                    </a:xfrm>
                    <a:prstGeom prst="rect">
                      <a:avLst/>
                    </a:prstGeom>
                    <a:ln>
                      <a:noFill/>
                    </a:ln>
                    <a:extLst>
                      <a:ext uri="{53640926-AAD7-44D8-BBD7-CCE9431645EC}">
                        <a14:shadowObscured xmlns:a14="http://schemas.microsoft.com/office/drawing/2010/main"/>
                      </a:ext>
                    </a:extLst>
                  </pic:spPr>
                </pic:pic>
              </a:graphicData>
            </a:graphic>
          </wp:inline>
        </w:drawing>
      </w:r>
    </w:p>
    <w:p w14:paraId="2EFB820C" w14:textId="71D7291B" w:rsidR="00EB78E0" w:rsidRDefault="00EB78E0" w:rsidP="00EB78E0">
      <w:pPr>
        <w:jc w:val="center"/>
      </w:pPr>
      <w:r>
        <w:rPr>
          <w:noProof/>
        </w:rPr>
        <w:drawing>
          <wp:inline distT="0" distB="0" distL="0" distR="0" wp14:anchorId="6650F488" wp14:editId="5C8BB5E4">
            <wp:extent cx="5165387" cy="229186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7-23 at 13.42.4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71053" cy="2294379"/>
                    </a:xfrm>
                    <a:prstGeom prst="rect">
                      <a:avLst/>
                    </a:prstGeom>
                  </pic:spPr>
                </pic:pic>
              </a:graphicData>
            </a:graphic>
          </wp:inline>
        </w:drawing>
      </w:r>
    </w:p>
    <w:p w14:paraId="7DF3C982" w14:textId="77777777" w:rsidR="00354B77" w:rsidRPr="002F328B" w:rsidRDefault="00354B77" w:rsidP="00354B77">
      <w:pPr>
        <w:jc w:val="both"/>
        <w:rPr>
          <w:b/>
        </w:rPr>
      </w:pPr>
      <w:r>
        <w:rPr>
          <w:b/>
        </w:rPr>
        <w:lastRenderedPageBreak/>
        <w:t>Part 5</w:t>
      </w:r>
      <w:r w:rsidRPr="002F328B">
        <w:rPr>
          <w:b/>
        </w:rPr>
        <w:t>:</w:t>
      </w:r>
    </w:p>
    <w:p w14:paraId="0C867DCF" w14:textId="64651B7E" w:rsidR="00354B77" w:rsidRDefault="00354B77" w:rsidP="00354B77">
      <w:pPr>
        <w:jc w:val="both"/>
      </w:pPr>
      <w:r w:rsidRPr="00676F4C">
        <w:t>Become familiar with the following terms:</w:t>
      </w:r>
    </w:p>
    <w:p w14:paraId="15DCB001" w14:textId="77777777" w:rsidR="00F76908" w:rsidRPr="00676F4C" w:rsidRDefault="00F76908" w:rsidP="00354B77">
      <w:pPr>
        <w:jc w:val="both"/>
      </w:pPr>
    </w:p>
    <w:p w14:paraId="1E953229" w14:textId="2C947627" w:rsidR="00354B77" w:rsidRPr="0099586F" w:rsidRDefault="00354B77" w:rsidP="0099586F">
      <w:pPr>
        <w:pStyle w:val="ListParagraph"/>
        <w:numPr>
          <w:ilvl w:val="0"/>
          <w:numId w:val="3"/>
        </w:numPr>
        <w:spacing w:after="120"/>
        <w:ind w:left="446" w:hanging="302"/>
        <w:jc w:val="both"/>
        <w:rPr>
          <w:color w:val="5B9BD5" w:themeColor="accent5"/>
        </w:rPr>
      </w:pPr>
      <w:r w:rsidRPr="0099586F">
        <w:rPr>
          <w:color w:val="5B9BD5" w:themeColor="accent5"/>
        </w:rPr>
        <w:t>Repository</w:t>
      </w:r>
      <w:r w:rsidR="00B35F17" w:rsidRPr="0099586F">
        <w:rPr>
          <w:color w:val="5B9BD5" w:themeColor="accent5"/>
        </w:rPr>
        <w:t xml:space="preserve"> </w:t>
      </w:r>
      <w:r w:rsidR="00676F4C" w:rsidRPr="0099586F">
        <w:rPr>
          <w:color w:val="5B9BD5" w:themeColor="accent5"/>
        </w:rPr>
        <w:t>–</w:t>
      </w:r>
      <w:r w:rsidR="00B35F17" w:rsidRPr="0099586F">
        <w:rPr>
          <w:color w:val="5B9BD5" w:themeColor="accent5"/>
        </w:rPr>
        <w:t xml:space="preserve"> </w:t>
      </w:r>
      <w:r w:rsidR="007C02A4" w:rsidRPr="0099586F">
        <w:rPr>
          <w:color w:val="5B9BD5" w:themeColor="accent5"/>
        </w:rPr>
        <w:t xml:space="preserve">the most basic element of </w:t>
      </w:r>
      <w:proofErr w:type="spellStart"/>
      <w:r w:rsidR="007C02A4" w:rsidRPr="0099586F">
        <w:rPr>
          <w:color w:val="5B9BD5" w:themeColor="accent5"/>
        </w:rPr>
        <w:t>GidHub</w:t>
      </w:r>
      <w:proofErr w:type="spellEnd"/>
      <w:r w:rsidR="0099586F" w:rsidRPr="0099586F">
        <w:rPr>
          <w:color w:val="5B9BD5" w:themeColor="accent5"/>
        </w:rPr>
        <w:t xml:space="preserve"> that contains all the project files and their revision history</w:t>
      </w:r>
    </w:p>
    <w:p w14:paraId="5CB21F11" w14:textId="2CF92891" w:rsidR="00354B77" w:rsidRPr="0099586F" w:rsidRDefault="00354B77" w:rsidP="0099586F">
      <w:pPr>
        <w:pStyle w:val="ListParagraph"/>
        <w:numPr>
          <w:ilvl w:val="0"/>
          <w:numId w:val="3"/>
        </w:numPr>
        <w:ind w:left="450" w:hanging="306"/>
        <w:jc w:val="both"/>
        <w:rPr>
          <w:color w:val="5B9BD5" w:themeColor="accent5"/>
        </w:rPr>
      </w:pPr>
      <w:r w:rsidRPr="0099586F">
        <w:rPr>
          <w:color w:val="5B9BD5" w:themeColor="accent5"/>
        </w:rPr>
        <w:t>Commit</w:t>
      </w:r>
      <w:r w:rsidR="00676F4C" w:rsidRPr="0099586F">
        <w:rPr>
          <w:color w:val="5B9BD5" w:themeColor="accent5"/>
        </w:rPr>
        <w:t xml:space="preserve"> – </w:t>
      </w:r>
      <w:r w:rsidR="0099586F" w:rsidRPr="0099586F">
        <w:rPr>
          <w:color w:val="5B9BD5" w:themeColor="accent5"/>
        </w:rPr>
        <w:t>also called revision is a change to a file or files</w:t>
      </w:r>
    </w:p>
    <w:p w14:paraId="385EB6A7" w14:textId="37B80FA6" w:rsidR="00354B77" w:rsidRPr="0099586F" w:rsidRDefault="00354B77" w:rsidP="0099586F">
      <w:pPr>
        <w:pStyle w:val="ListParagraph"/>
        <w:numPr>
          <w:ilvl w:val="0"/>
          <w:numId w:val="3"/>
        </w:numPr>
        <w:spacing w:after="120"/>
        <w:ind w:left="446" w:hanging="302"/>
        <w:jc w:val="both"/>
        <w:rPr>
          <w:color w:val="5B9BD5" w:themeColor="accent5"/>
        </w:rPr>
      </w:pPr>
      <w:r w:rsidRPr="0099586F">
        <w:rPr>
          <w:color w:val="5B9BD5" w:themeColor="accent5"/>
        </w:rPr>
        <w:t>Push</w:t>
      </w:r>
      <w:r w:rsidR="00676F4C" w:rsidRPr="0099586F">
        <w:rPr>
          <w:color w:val="5B9BD5" w:themeColor="accent5"/>
        </w:rPr>
        <w:t xml:space="preserve"> – </w:t>
      </w:r>
      <w:r w:rsidR="0099586F" w:rsidRPr="0099586F">
        <w:rPr>
          <w:color w:val="5B9BD5" w:themeColor="accent5"/>
        </w:rPr>
        <w:t>is used to send changed to a committed repository</w:t>
      </w:r>
    </w:p>
    <w:p w14:paraId="2491F897" w14:textId="133B48D0" w:rsidR="00676F4C" w:rsidRPr="00F76908" w:rsidRDefault="00354B77" w:rsidP="0099586F">
      <w:pPr>
        <w:pStyle w:val="ListParagraph"/>
        <w:numPr>
          <w:ilvl w:val="0"/>
          <w:numId w:val="3"/>
        </w:numPr>
        <w:ind w:left="450" w:hanging="306"/>
        <w:jc w:val="both"/>
        <w:rPr>
          <w:color w:val="5B9BD5" w:themeColor="accent5"/>
        </w:rPr>
      </w:pPr>
      <w:r w:rsidRPr="00F76908">
        <w:rPr>
          <w:color w:val="5B9BD5" w:themeColor="accent5"/>
        </w:rPr>
        <w:t>Branch</w:t>
      </w:r>
      <w:r w:rsidR="00676F4C" w:rsidRPr="00F76908">
        <w:rPr>
          <w:color w:val="5B9BD5" w:themeColor="accent5"/>
        </w:rPr>
        <w:t xml:space="preserve"> – </w:t>
      </w:r>
      <w:r w:rsidR="00F76908" w:rsidRPr="00F76908">
        <w:rPr>
          <w:color w:val="5B9BD5" w:themeColor="accent5"/>
        </w:rPr>
        <w:t>a parallel version of the repository. It is contained within the master branch but does not affect it. This is very useful when working on changes</w:t>
      </w:r>
    </w:p>
    <w:p w14:paraId="0EFA7D1E" w14:textId="36223A33" w:rsidR="00354B77" w:rsidRPr="00F76908" w:rsidRDefault="00354B77" w:rsidP="0099586F">
      <w:pPr>
        <w:pStyle w:val="ListParagraph"/>
        <w:numPr>
          <w:ilvl w:val="0"/>
          <w:numId w:val="3"/>
        </w:numPr>
        <w:ind w:left="450" w:hanging="306"/>
        <w:jc w:val="both"/>
        <w:rPr>
          <w:color w:val="5B9BD5" w:themeColor="accent5"/>
        </w:rPr>
      </w:pPr>
      <w:r w:rsidRPr="00F76908">
        <w:rPr>
          <w:color w:val="5B9BD5" w:themeColor="accent5"/>
        </w:rPr>
        <w:t>Fork</w:t>
      </w:r>
      <w:r w:rsidR="00676F4C" w:rsidRPr="00F76908">
        <w:rPr>
          <w:color w:val="5B9BD5" w:themeColor="accent5"/>
        </w:rPr>
        <w:t xml:space="preserve"> – </w:t>
      </w:r>
      <w:r w:rsidR="00F76908" w:rsidRPr="00F76908">
        <w:rPr>
          <w:color w:val="5B9BD5" w:themeColor="accent5"/>
        </w:rPr>
        <w:t>a personal copy of another user’s repository. Any changed made don’t affect the original repository.</w:t>
      </w:r>
      <w:r w:rsidR="00676F4C" w:rsidRPr="00F76908">
        <w:rPr>
          <w:color w:val="5B9BD5" w:themeColor="accent5"/>
        </w:rPr>
        <w:t xml:space="preserve"> </w:t>
      </w:r>
    </w:p>
    <w:p w14:paraId="3A9EAD95" w14:textId="2F3906DE" w:rsidR="00354B77" w:rsidRPr="00F76908" w:rsidRDefault="00354B77" w:rsidP="0099586F">
      <w:pPr>
        <w:pStyle w:val="ListParagraph"/>
        <w:numPr>
          <w:ilvl w:val="0"/>
          <w:numId w:val="3"/>
        </w:numPr>
        <w:ind w:left="450" w:hanging="306"/>
        <w:jc w:val="both"/>
        <w:rPr>
          <w:color w:val="5B9BD5" w:themeColor="accent5"/>
        </w:rPr>
      </w:pPr>
      <w:r w:rsidRPr="00F76908">
        <w:rPr>
          <w:color w:val="5B9BD5" w:themeColor="accent5"/>
        </w:rPr>
        <w:t>Merge</w:t>
      </w:r>
      <w:r w:rsidR="00676F4C" w:rsidRPr="00F76908">
        <w:rPr>
          <w:color w:val="5B9BD5" w:themeColor="accent5"/>
        </w:rPr>
        <w:t xml:space="preserve"> – </w:t>
      </w:r>
      <w:r w:rsidR="00F76908" w:rsidRPr="00F76908">
        <w:rPr>
          <w:color w:val="5B9BD5" w:themeColor="accent5"/>
        </w:rPr>
        <w:t>merging</w:t>
      </w:r>
      <w:r w:rsidR="0099586F" w:rsidRPr="00F76908">
        <w:rPr>
          <w:color w:val="5B9BD5" w:themeColor="accent5"/>
        </w:rPr>
        <w:t xml:space="preserve"> </w:t>
      </w:r>
      <w:r w:rsidR="00F76908" w:rsidRPr="00F76908">
        <w:rPr>
          <w:color w:val="5B9BD5" w:themeColor="accent5"/>
        </w:rPr>
        <w:t>happens</w:t>
      </w:r>
      <w:r w:rsidR="0099586F" w:rsidRPr="00F76908">
        <w:rPr>
          <w:color w:val="5B9BD5" w:themeColor="accent5"/>
        </w:rPr>
        <w:t xml:space="preserve"> when changes in one brand are applied to another. This can be done automatically and o</w:t>
      </w:r>
      <w:r w:rsidR="00F76908">
        <w:rPr>
          <w:color w:val="5B9BD5" w:themeColor="accent5"/>
        </w:rPr>
        <w:t>ften</w:t>
      </w:r>
      <w:r w:rsidR="0099586F" w:rsidRPr="00F76908">
        <w:rPr>
          <w:color w:val="5B9BD5" w:themeColor="accent5"/>
        </w:rPr>
        <w:t xml:space="preserve"> happens </w:t>
      </w:r>
      <w:r w:rsidR="00F76908" w:rsidRPr="00F76908">
        <w:rPr>
          <w:color w:val="5B9BD5" w:themeColor="accent5"/>
        </w:rPr>
        <w:t>through a pull request</w:t>
      </w:r>
    </w:p>
    <w:p w14:paraId="7476041E" w14:textId="321D38D0" w:rsidR="00354B77" w:rsidRPr="0099586F" w:rsidRDefault="00354B77" w:rsidP="0099586F">
      <w:pPr>
        <w:pStyle w:val="ListParagraph"/>
        <w:numPr>
          <w:ilvl w:val="0"/>
          <w:numId w:val="3"/>
        </w:numPr>
        <w:ind w:left="450" w:hanging="306"/>
        <w:jc w:val="both"/>
        <w:rPr>
          <w:color w:val="5B9BD5" w:themeColor="accent5"/>
        </w:rPr>
      </w:pPr>
      <w:r w:rsidRPr="0099586F">
        <w:rPr>
          <w:color w:val="5B9BD5" w:themeColor="accent5"/>
        </w:rPr>
        <w:t>Clone</w:t>
      </w:r>
      <w:r w:rsidR="00676F4C" w:rsidRPr="0099586F">
        <w:rPr>
          <w:color w:val="5B9BD5" w:themeColor="accent5"/>
        </w:rPr>
        <w:t xml:space="preserve"> – </w:t>
      </w:r>
      <w:r w:rsidR="0099586F" w:rsidRPr="0099586F">
        <w:rPr>
          <w:color w:val="5B9BD5" w:themeColor="accent5"/>
        </w:rPr>
        <w:t>is a copy of a repository on the computer instead of a web server</w:t>
      </w:r>
    </w:p>
    <w:p w14:paraId="6E88EEAD" w14:textId="28B58770" w:rsidR="00354B77" w:rsidRPr="0099586F" w:rsidRDefault="00354B77" w:rsidP="0099586F">
      <w:pPr>
        <w:pStyle w:val="ListParagraph"/>
        <w:numPr>
          <w:ilvl w:val="0"/>
          <w:numId w:val="3"/>
        </w:numPr>
        <w:ind w:left="450" w:hanging="306"/>
        <w:jc w:val="both"/>
        <w:rPr>
          <w:color w:val="5B9BD5" w:themeColor="accent5"/>
        </w:rPr>
      </w:pPr>
      <w:r w:rsidRPr="0099586F">
        <w:rPr>
          <w:color w:val="5B9BD5" w:themeColor="accent5"/>
        </w:rPr>
        <w:t>Pull</w:t>
      </w:r>
      <w:r w:rsidR="00676F4C" w:rsidRPr="0099586F">
        <w:rPr>
          <w:color w:val="5B9BD5" w:themeColor="accent5"/>
        </w:rPr>
        <w:t xml:space="preserve"> – </w:t>
      </w:r>
      <w:r w:rsidR="0099586F" w:rsidRPr="0099586F">
        <w:rPr>
          <w:color w:val="5B9BD5" w:themeColor="accent5"/>
        </w:rPr>
        <w:t>refers to fetching in changes and merging them</w:t>
      </w:r>
    </w:p>
    <w:p w14:paraId="163965C0" w14:textId="6D95FBEB" w:rsidR="000A5569" w:rsidRPr="0099586F" w:rsidRDefault="00354B77" w:rsidP="0099586F">
      <w:pPr>
        <w:pStyle w:val="ListParagraph"/>
        <w:numPr>
          <w:ilvl w:val="0"/>
          <w:numId w:val="3"/>
        </w:numPr>
        <w:ind w:left="450" w:hanging="306"/>
        <w:jc w:val="both"/>
        <w:rPr>
          <w:color w:val="5B9BD5" w:themeColor="accent5"/>
        </w:rPr>
      </w:pPr>
      <w:r w:rsidRPr="0099586F">
        <w:rPr>
          <w:color w:val="5B9BD5" w:themeColor="accent5"/>
        </w:rPr>
        <w:t xml:space="preserve">Pull request </w:t>
      </w:r>
      <w:r w:rsidR="00676F4C" w:rsidRPr="0099586F">
        <w:rPr>
          <w:color w:val="5B9BD5" w:themeColor="accent5"/>
        </w:rPr>
        <w:t xml:space="preserve">– </w:t>
      </w:r>
      <w:r w:rsidR="0099586F" w:rsidRPr="0099586F">
        <w:rPr>
          <w:color w:val="5B9BD5" w:themeColor="accent5"/>
        </w:rPr>
        <w:t>are the proposed changes to the repository submitted by other users. They are accepted/rejected by repository’s collaborators</w:t>
      </w:r>
    </w:p>
    <w:p w14:paraId="330136D1" w14:textId="77777777" w:rsidR="00676F4C" w:rsidRPr="0099586F" w:rsidRDefault="000A5569" w:rsidP="000A5569">
      <w:pPr>
        <w:jc w:val="both"/>
        <w:rPr>
          <w:color w:val="5B9BD5" w:themeColor="accent5"/>
        </w:rPr>
      </w:pPr>
      <w:r w:rsidRPr="0099586F">
        <w:rPr>
          <w:color w:val="5B9BD5" w:themeColor="accent5"/>
        </w:rPr>
        <w:t xml:space="preserve"> </w:t>
      </w:r>
    </w:p>
    <w:p w14:paraId="50A0AF04" w14:textId="77777777" w:rsidR="00354B77" w:rsidRPr="002F328B" w:rsidRDefault="00354B77" w:rsidP="00354B77">
      <w:pPr>
        <w:jc w:val="both"/>
        <w:rPr>
          <w:b/>
        </w:rPr>
      </w:pPr>
      <w:r>
        <w:rPr>
          <w:b/>
        </w:rPr>
        <w:t>Part 6</w:t>
      </w:r>
      <w:r w:rsidRPr="002F328B">
        <w:rPr>
          <w:b/>
        </w:rPr>
        <w:t>:</w:t>
      </w:r>
    </w:p>
    <w:p w14:paraId="3F67040B" w14:textId="3A58C35A" w:rsidR="00354B77" w:rsidRDefault="00354B77" w:rsidP="00354B77">
      <w:pPr>
        <w:jc w:val="both"/>
      </w:pPr>
      <w:r w:rsidRPr="002F328B">
        <w:t xml:space="preserve">Push the Word file in </w:t>
      </w:r>
      <w:r w:rsidRPr="007A6E37">
        <w:rPr>
          <w:b/>
        </w:rPr>
        <w:t>YOUR</w:t>
      </w:r>
      <w:r w:rsidRPr="002F328B">
        <w:t xml:space="preserve"> GitHub account in a repository called </w:t>
      </w:r>
      <w:r w:rsidRPr="007A6E37">
        <w:rPr>
          <w:b/>
          <w:i/>
        </w:rPr>
        <w:t>CS</w:t>
      </w:r>
      <w:r>
        <w:rPr>
          <w:b/>
          <w:i/>
        </w:rPr>
        <w:t>6232019</w:t>
      </w:r>
      <w:r w:rsidRPr="002F328B">
        <w:t xml:space="preserve">. </w:t>
      </w:r>
      <w:r>
        <w:t xml:space="preserve">Please respect the naming conventions! </w:t>
      </w:r>
      <w:r w:rsidRPr="002F328B">
        <w:t>You will u</w:t>
      </w:r>
      <w:r>
        <w:t>se this repository for the project</w:t>
      </w:r>
      <w:r w:rsidRPr="002F328B">
        <w:t>.</w:t>
      </w:r>
      <w:r>
        <w:t xml:space="preserve"> Your repository will be accessible at: </w:t>
      </w:r>
      <w:hyperlink r:id="rId16" w:history="1">
        <w:r w:rsidRPr="002331A1">
          <w:rPr>
            <w:rStyle w:val="Hyperlink"/>
          </w:rPr>
          <w:t>https://github.com/yourpseudo/CS6232019</w:t>
        </w:r>
      </w:hyperlink>
      <w:r>
        <w:t xml:space="preserve">.  </w:t>
      </w:r>
    </w:p>
    <w:p w14:paraId="7A4B38D8" w14:textId="77777777" w:rsidR="00EB78E0" w:rsidRDefault="00EB78E0" w:rsidP="00354B77">
      <w:pPr>
        <w:jc w:val="both"/>
      </w:pPr>
    </w:p>
    <w:p w14:paraId="6A12740A" w14:textId="32D07A8F" w:rsidR="000A5569" w:rsidRPr="00F76908" w:rsidRDefault="00EB78E0" w:rsidP="00354B77">
      <w:pPr>
        <w:jc w:val="both"/>
        <w:rPr>
          <w:color w:val="5B9BD5" w:themeColor="accent5"/>
        </w:rPr>
      </w:pPr>
      <w:hyperlink r:id="rId17" w:history="1">
        <w:r w:rsidRPr="00F76908">
          <w:rPr>
            <w:rStyle w:val="Hyperlink"/>
            <w:color w:val="5B9BD5" w:themeColor="accent5"/>
          </w:rPr>
          <w:t>https://github.com/evelyn-k/CS6232019</w:t>
        </w:r>
      </w:hyperlink>
    </w:p>
    <w:p w14:paraId="3D818F82" w14:textId="77777777" w:rsidR="00EB78E0" w:rsidRPr="002F328B" w:rsidRDefault="00EB78E0" w:rsidP="00354B77">
      <w:pPr>
        <w:jc w:val="both"/>
      </w:pPr>
    </w:p>
    <w:p w14:paraId="60FA8D0E" w14:textId="77777777" w:rsidR="00354B77" w:rsidRPr="002F328B" w:rsidRDefault="00354B77" w:rsidP="00354B77">
      <w:pPr>
        <w:jc w:val="both"/>
        <w:rPr>
          <w:b/>
        </w:rPr>
      </w:pPr>
      <w:r>
        <w:rPr>
          <w:b/>
        </w:rPr>
        <w:t>Part 7</w:t>
      </w:r>
      <w:r w:rsidRPr="002F328B">
        <w:rPr>
          <w:b/>
        </w:rPr>
        <w:t>:</w:t>
      </w:r>
    </w:p>
    <w:p w14:paraId="070241BC" w14:textId="19861B0C" w:rsidR="00354B77" w:rsidRDefault="00354B77" w:rsidP="00354B77">
      <w:pPr>
        <w:jc w:val="both"/>
      </w:pPr>
      <w:r w:rsidRPr="002F328B">
        <w:t xml:space="preserve">Add an issue with title “GitHub training” in </w:t>
      </w:r>
      <w:r>
        <w:t>your repository called CS6232019</w:t>
      </w:r>
      <w:r w:rsidRPr="002F328B">
        <w:t xml:space="preserve">. Issues </w:t>
      </w:r>
      <w:r>
        <w:t xml:space="preserve">are used for tasks and </w:t>
      </w:r>
      <w:r w:rsidRPr="002F328B">
        <w:t>bug reports.</w:t>
      </w:r>
    </w:p>
    <w:p w14:paraId="48C86384" w14:textId="77777777" w:rsidR="00EB78E0" w:rsidRDefault="00EB78E0" w:rsidP="00354B77">
      <w:pPr>
        <w:jc w:val="both"/>
      </w:pPr>
    </w:p>
    <w:p w14:paraId="31D46124" w14:textId="441CA22B" w:rsidR="00C03C21" w:rsidRPr="00F76908" w:rsidRDefault="00EB78E0" w:rsidP="00354B77">
      <w:pPr>
        <w:jc w:val="both"/>
      </w:pPr>
      <w:hyperlink r:id="rId18" w:history="1">
        <w:r w:rsidRPr="00F76908">
          <w:rPr>
            <w:rStyle w:val="Hyperlink"/>
            <w:color w:val="5B9BD5" w:themeColor="accent5"/>
          </w:rPr>
          <w:t>https://github.com/evelyn-k/CS6232019/issues/1</w:t>
        </w:r>
      </w:hyperlink>
    </w:p>
    <w:p w14:paraId="0FBF9A52" w14:textId="77777777" w:rsidR="00EB78E0" w:rsidRDefault="00EB78E0" w:rsidP="00354B77">
      <w:pPr>
        <w:jc w:val="both"/>
      </w:pPr>
    </w:p>
    <w:p w14:paraId="3B9F6A3C" w14:textId="77777777" w:rsidR="00C03C21" w:rsidRDefault="00C03C21" w:rsidP="00354B77">
      <w:pPr>
        <w:jc w:val="both"/>
      </w:pPr>
    </w:p>
    <w:p w14:paraId="6DBB5690" w14:textId="77777777" w:rsidR="00354B77" w:rsidRPr="002F328B" w:rsidRDefault="00354B77" w:rsidP="00354B77">
      <w:pPr>
        <w:jc w:val="both"/>
        <w:rPr>
          <w:b/>
        </w:rPr>
      </w:pPr>
      <w:r>
        <w:rPr>
          <w:b/>
        </w:rPr>
        <w:t>Part 8</w:t>
      </w:r>
      <w:r w:rsidRPr="002F328B">
        <w:rPr>
          <w:b/>
        </w:rPr>
        <w:t>:</w:t>
      </w:r>
    </w:p>
    <w:p w14:paraId="46F4B930" w14:textId="626C66A4" w:rsidR="00354B77" w:rsidRDefault="00354B77" w:rsidP="00354B77">
      <w:pPr>
        <w:jc w:val="both"/>
      </w:pPr>
      <w:r w:rsidRPr="002F328B">
        <w:t xml:space="preserve">Edit the main page of the wiki in your repository called </w:t>
      </w:r>
      <w:r>
        <w:t>CS6232019. Add the title “CS 62</w:t>
      </w:r>
      <w:r w:rsidR="00472634">
        <w:t>3</w:t>
      </w:r>
      <w:r w:rsidRPr="002F328B">
        <w:t xml:space="preserve"> </w:t>
      </w:r>
      <w:r>
        <w:t>2019</w:t>
      </w:r>
      <w:r w:rsidRPr="002F328B">
        <w:t>” to the page</w:t>
      </w:r>
      <w:r>
        <w:t xml:space="preserve"> (if you decide to do so)</w:t>
      </w:r>
      <w:r w:rsidRPr="002F328B">
        <w:t xml:space="preserve">. </w:t>
      </w:r>
    </w:p>
    <w:p w14:paraId="35714F6A" w14:textId="354F5C9E" w:rsidR="00354B77" w:rsidRDefault="00354B77" w:rsidP="00354B77">
      <w:pPr>
        <w:jc w:val="both"/>
      </w:pPr>
      <w:r>
        <w:t>You can also override Readme.md to document your work.</w:t>
      </w:r>
    </w:p>
    <w:p w14:paraId="40A0EC7F" w14:textId="77777777" w:rsidR="00EB78E0" w:rsidRDefault="00EB78E0" w:rsidP="00354B77">
      <w:pPr>
        <w:jc w:val="both"/>
      </w:pPr>
    </w:p>
    <w:p w14:paraId="43BCFD89" w14:textId="7B66E440" w:rsidR="006C47D5" w:rsidRPr="00F76908" w:rsidRDefault="00EB78E0" w:rsidP="00354B77">
      <w:pPr>
        <w:jc w:val="both"/>
        <w:rPr>
          <w:rStyle w:val="Hyperlink"/>
          <w:color w:val="5B9BD5" w:themeColor="accent5"/>
        </w:rPr>
      </w:pPr>
      <w:hyperlink r:id="rId19" w:history="1">
        <w:r w:rsidRPr="00F76908">
          <w:rPr>
            <w:rStyle w:val="Hyperlink"/>
            <w:color w:val="5B9BD5" w:themeColor="accent5"/>
          </w:rPr>
          <w:t>https://github.com/evelyn-k/CS6232019/wiki/CS-623-2019</w:t>
        </w:r>
      </w:hyperlink>
    </w:p>
    <w:p w14:paraId="52663B4C" w14:textId="77777777" w:rsidR="00EB78E0" w:rsidRDefault="00EB78E0" w:rsidP="00354B77">
      <w:pPr>
        <w:jc w:val="both"/>
      </w:pPr>
    </w:p>
    <w:p w14:paraId="44573DF2" w14:textId="77777777" w:rsidR="006C47D5" w:rsidRPr="00D0029D" w:rsidRDefault="006C47D5" w:rsidP="00354B77">
      <w:pPr>
        <w:jc w:val="both"/>
      </w:pPr>
    </w:p>
    <w:p w14:paraId="61F04A33" w14:textId="77777777" w:rsidR="00E42084" w:rsidRPr="00354B77" w:rsidRDefault="005D356E" w:rsidP="00354B77"/>
    <w:sectPr w:rsidR="00E42084" w:rsidRPr="00354B77">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36C48" w14:textId="77777777" w:rsidR="005D356E" w:rsidRDefault="005D356E" w:rsidP="00F76908">
      <w:r>
        <w:separator/>
      </w:r>
    </w:p>
  </w:endnote>
  <w:endnote w:type="continuationSeparator" w:id="0">
    <w:p w14:paraId="02DE701A" w14:textId="77777777" w:rsidR="005D356E" w:rsidRDefault="005D356E" w:rsidP="00F76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Xingkai TC Light">
    <w:panose1 w:val="02010600040101010101"/>
    <w:charset w:val="88"/>
    <w:family w:val="auto"/>
    <w:pitch w:val="variable"/>
    <w:sig w:usb0="00000287" w:usb1="080F0000" w:usb2="00000010" w:usb3="00000000" w:csb0="001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29303396"/>
      <w:docPartObj>
        <w:docPartGallery w:val="Page Numbers (Bottom of Page)"/>
        <w:docPartUnique/>
      </w:docPartObj>
    </w:sdtPr>
    <w:sdtContent>
      <w:p w14:paraId="6E5BF57D" w14:textId="7FBE2D93" w:rsidR="00F76908" w:rsidRDefault="00F76908" w:rsidP="00B73B1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34BEC8" w14:textId="77777777" w:rsidR="00F76908" w:rsidRDefault="00F76908" w:rsidP="00F769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69251529"/>
      <w:docPartObj>
        <w:docPartGallery w:val="Page Numbers (Bottom of Page)"/>
        <w:docPartUnique/>
      </w:docPartObj>
    </w:sdtPr>
    <w:sdtContent>
      <w:p w14:paraId="35530B9B" w14:textId="6A300583" w:rsidR="00F76908" w:rsidRDefault="00F76908" w:rsidP="00B73B1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219B963" w14:textId="77777777" w:rsidR="00F76908" w:rsidRDefault="00F76908" w:rsidP="00F769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5FAA5" w14:textId="77777777" w:rsidR="005D356E" w:rsidRDefault="005D356E" w:rsidP="00F76908">
      <w:r>
        <w:separator/>
      </w:r>
    </w:p>
  </w:footnote>
  <w:footnote w:type="continuationSeparator" w:id="0">
    <w:p w14:paraId="07C0C1BE" w14:textId="77777777" w:rsidR="005D356E" w:rsidRDefault="005D356E" w:rsidP="00F769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EEBF5" w14:textId="4B07B220" w:rsidR="00F76908" w:rsidRPr="00F76908" w:rsidRDefault="00F76908" w:rsidP="00F76908">
    <w:pPr>
      <w:pStyle w:val="Header"/>
      <w:jc w:val="right"/>
      <w:rPr>
        <w:rFonts w:ascii="Times" w:eastAsia="Xingkai TC Light" w:hAnsi="Times"/>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36D"/>
    <w:multiLevelType w:val="hybridMultilevel"/>
    <w:tmpl w:val="212008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AE73DD"/>
    <w:multiLevelType w:val="hybridMultilevel"/>
    <w:tmpl w:val="8612F4EC"/>
    <w:lvl w:ilvl="0" w:tplc="9764525C">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826992"/>
    <w:multiLevelType w:val="hybridMultilevel"/>
    <w:tmpl w:val="ADC6009E"/>
    <w:lvl w:ilvl="0" w:tplc="9764525C">
      <w:start w:val="1"/>
      <w:numFmt w:val="bullet"/>
      <w:lvlText w:val="o"/>
      <w:lvlJc w:val="left"/>
      <w:pPr>
        <w:ind w:left="720" w:hanging="57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32D"/>
    <w:rsid w:val="000A5569"/>
    <w:rsid w:val="001516FD"/>
    <w:rsid w:val="001F6EDD"/>
    <w:rsid w:val="002D3BBD"/>
    <w:rsid w:val="00354B77"/>
    <w:rsid w:val="00461369"/>
    <w:rsid w:val="00472634"/>
    <w:rsid w:val="004C5FE2"/>
    <w:rsid w:val="004E0DC5"/>
    <w:rsid w:val="005D356E"/>
    <w:rsid w:val="00664E23"/>
    <w:rsid w:val="00676F4C"/>
    <w:rsid w:val="006C47D5"/>
    <w:rsid w:val="00791BEF"/>
    <w:rsid w:val="007C02A4"/>
    <w:rsid w:val="0099586F"/>
    <w:rsid w:val="009D6C76"/>
    <w:rsid w:val="009E6F41"/>
    <w:rsid w:val="009F3999"/>
    <w:rsid w:val="00A0632D"/>
    <w:rsid w:val="00A82F7A"/>
    <w:rsid w:val="00AB4B01"/>
    <w:rsid w:val="00B35F17"/>
    <w:rsid w:val="00BA1022"/>
    <w:rsid w:val="00C03C21"/>
    <w:rsid w:val="00DB42F1"/>
    <w:rsid w:val="00E00748"/>
    <w:rsid w:val="00E2367A"/>
    <w:rsid w:val="00E77E13"/>
    <w:rsid w:val="00E947DE"/>
    <w:rsid w:val="00EB6067"/>
    <w:rsid w:val="00EB78E0"/>
    <w:rsid w:val="00EC010C"/>
    <w:rsid w:val="00F76908"/>
    <w:rsid w:val="00FF6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E9E60"/>
  <w15:chartTrackingRefBased/>
  <w15:docId w15:val="{A668D971-56AB-4146-B640-FDA8C1FAB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4E23"/>
    <w:rPr>
      <w:rFonts w:ascii="Times New Roman" w:eastAsia="Times New Roman" w:hAnsi="Times New Roman" w:cs="Times New Roman"/>
    </w:rPr>
  </w:style>
  <w:style w:type="paragraph" w:styleId="Heading1">
    <w:name w:val="heading 1"/>
    <w:basedOn w:val="Normal"/>
    <w:next w:val="Normal"/>
    <w:link w:val="Heading1Char"/>
    <w:uiPriority w:val="9"/>
    <w:qFormat/>
    <w:rsid w:val="00EB78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399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4B77"/>
    <w:rPr>
      <w:color w:val="0000FF"/>
      <w:u w:val="single"/>
    </w:rPr>
  </w:style>
  <w:style w:type="paragraph" w:styleId="ListParagraph">
    <w:name w:val="List Paragraph"/>
    <w:basedOn w:val="Normal"/>
    <w:uiPriority w:val="34"/>
    <w:qFormat/>
    <w:rsid w:val="00354B77"/>
    <w:pPr>
      <w:ind w:left="720"/>
      <w:contextualSpacing/>
    </w:pPr>
  </w:style>
  <w:style w:type="character" w:styleId="FollowedHyperlink">
    <w:name w:val="FollowedHyperlink"/>
    <w:basedOn w:val="DefaultParagraphFont"/>
    <w:uiPriority w:val="99"/>
    <w:semiHidden/>
    <w:unhideWhenUsed/>
    <w:rsid w:val="00354B77"/>
    <w:rPr>
      <w:color w:val="954F72" w:themeColor="followedHyperlink"/>
      <w:u w:val="single"/>
    </w:rPr>
  </w:style>
  <w:style w:type="character" w:styleId="UnresolvedMention">
    <w:name w:val="Unresolved Mention"/>
    <w:basedOn w:val="DefaultParagraphFont"/>
    <w:uiPriority w:val="99"/>
    <w:semiHidden/>
    <w:unhideWhenUsed/>
    <w:rsid w:val="009E6F41"/>
    <w:rPr>
      <w:color w:val="605E5C"/>
      <w:shd w:val="clear" w:color="auto" w:fill="E1DFDD"/>
    </w:rPr>
  </w:style>
  <w:style w:type="character" w:customStyle="1" w:styleId="Heading2Char">
    <w:name w:val="Heading 2 Char"/>
    <w:basedOn w:val="DefaultParagraphFont"/>
    <w:link w:val="Heading2"/>
    <w:uiPriority w:val="9"/>
    <w:rsid w:val="009F399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B78E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76908"/>
    <w:pPr>
      <w:tabs>
        <w:tab w:val="center" w:pos="4680"/>
        <w:tab w:val="right" w:pos="9360"/>
      </w:tabs>
    </w:pPr>
  </w:style>
  <w:style w:type="character" w:customStyle="1" w:styleId="HeaderChar">
    <w:name w:val="Header Char"/>
    <w:basedOn w:val="DefaultParagraphFont"/>
    <w:link w:val="Header"/>
    <w:uiPriority w:val="99"/>
    <w:rsid w:val="00F76908"/>
    <w:rPr>
      <w:rFonts w:ascii="Times New Roman" w:eastAsia="Times New Roman" w:hAnsi="Times New Roman" w:cs="Times New Roman"/>
    </w:rPr>
  </w:style>
  <w:style w:type="paragraph" w:styleId="Footer">
    <w:name w:val="footer"/>
    <w:basedOn w:val="Normal"/>
    <w:link w:val="FooterChar"/>
    <w:uiPriority w:val="99"/>
    <w:unhideWhenUsed/>
    <w:rsid w:val="00F76908"/>
    <w:pPr>
      <w:tabs>
        <w:tab w:val="center" w:pos="4680"/>
        <w:tab w:val="right" w:pos="9360"/>
      </w:tabs>
    </w:pPr>
  </w:style>
  <w:style w:type="character" w:customStyle="1" w:styleId="FooterChar">
    <w:name w:val="Footer Char"/>
    <w:basedOn w:val="DefaultParagraphFont"/>
    <w:link w:val="Footer"/>
    <w:uiPriority w:val="99"/>
    <w:rsid w:val="00F76908"/>
    <w:rPr>
      <w:rFonts w:ascii="Times New Roman" w:eastAsia="Times New Roman" w:hAnsi="Times New Roman" w:cs="Times New Roman"/>
    </w:rPr>
  </w:style>
  <w:style w:type="character" w:styleId="PageNumber">
    <w:name w:val="page number"/>
    <w:basedOn w:val="DefaultParagraphFont"/>
    <w:uiPriority w:val="99"/>
    <w:semiHidden/>
    <w:unhideWhenUsed/>
    <w:rsid w:val="00F76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6903">
      <w:bodyDiv w:val="1"/>
      <w:marLeft w:val="0"/>
      <w:marRight w:val="0"/>
      <w:marTop w:val="0"/>
      <w:marBottom w:val="0"/>
      <w:divBdr>
        <w:top w:val="none" w:sz="0" w:space="0" w:color="auto"/>
        <w:left w:val="none" w:sz="0" w:space="0" w:color="auto"/>
        <w:bottom w:val="none" w:sz="0" w:space="0" w:color="auto"/>
        <w:right w:val="none" w:sz="0" w:space="0" w:color="auto"/>
      </w:divBdr>
    </w:div>
    <w:div w:id="70322013">
      <w:bodyDiv w:val="1"/>
      <w:marLeft w:val="0"/>
      <w:marRight w:val="0"/>
      <w:marTop w:val="0"/>
      <w:marBottom w:val="0"/>
      <w:divBdr>
        <w:top w:val="none" w:sz="0" w:space="0" w:color="auto"/>
        <w:left w:val="none" w:sz="0" w:space="0" w:color="auto"/>
        <w:bottom w:val="none" w:sz="0" w:space="0" w:color="auto"/>
        <w:right w:val="none" w:sz="0" w:space="0" w:color="auto"/>
      </w:divBdr>
    </w:div>
    <w:div w:id="282230188">
      <w:bodyDiv w:val="1"/>
      <w:marLeft w:val="0"/>
      <w:marRight w:val="0"/>
      <w:marTop w:val="0"/>
      <w:marBottom w:val="0"/>
      <w:divBdr>
        <w:top w:val="none" w:sz="0" w:space="0" w:color="auto"/>
        <w:left w:val="none" w:sz="0" w:space="0" w:color="auto"/>
        <w:bottom w:val="none" w:sz="0" w:space="0" w:color="auto"/>
        <w:right w:val="none" w:sz="0" w:space="0" w:color="auto"/>
      </w:divBdr>
    </w:div>
    <w:div w:id="283660189">
      <w:bodyDiv w:val="1"/>
      <w:marLeft w:val="0"/>
      <w:marRight w:val="0"/>
      <w:marTop w:val="0"/>
      <w:marBottom w:val="0"/>
      <w:divBdr>
        <w:top w:val="none" w:sz="0" w:space="0" w:color="auto"/>
        <w:left w:val="none" w:sz="0" w:space="0" w:color="auto"/>
        <w:bottom w:val="none" w:sz="0" w:space="0" w:color="auto"/>
        <w:right w:val="none" w:sz="0" w:space="0" w:color="auto"/>
      </w:divBdr>
    </w:div>
    <w:div w:id="611061207">
      <w:bodyDiv w:val="1"/>
      <w:marLeft w:val="0"/>
      <w:marRight w:val="0"/>
      <w:marTop w:val="0"/>
      <w:marBottom w:val="0"/>
      <w:divBdr>
        <w:top w:val="none" w:sz="0" w:space="0" w:color="auto"/>
        <w:left w:val="none" w:sz="0" w:space="0" w:color="auto"/>
        <w:bottom w:val="none" w:sz="0" w:space="0" w:color="auto"/>
        <w:right w:val="none" w:sz="0" w:space="0" w:color="auto"/>
      </w:divBdr>
    </w:div>
    <w:div w:id="757867375">
      <w:bodyDiv w:val="1"/>
      <w:marLeft w:val="0"/>
      <w:marRight w:val="0"/>
      <w:marTop w:val="0"/>
      <w:marBottom w:val="0"/>
      <w:divBdr>
        <w:top w:val="none" w:sz="0" w:space="0" w:color="auto"/>
        <w:left w:val="none" w:sz="0" w:space="0" w:color="auto"/>
        <w:bottom w:val="none" w:sz="0" w:space="0" w:color="auto"/>
        <w:right w:val="none" w:sz="0" w:space="0" w:color="auto"/>
      </w:divBdr>
    </w:div>
    <w:div w:id="811483357">
      <w:bodyDiv w:val="1"/>
      <w:marLeft w:val="0"/>
      <w:marRight w:val="0"/>
      <w:marTop w:val="0"/>
      <w:marBottom w:val="0"/>
      <w:divBdr>
        <w:top w:val="none" w:sz="0" w:space="0" w:color="auto"/>
        <w:left w:val="none" w:sz="0" w:space="0" w:color="auto"/>
        <w:bottom w:val="none" w:sz="0" w:space="0" w:color="auto"/>
        <w:right w:val="none" w:sz="0" w:space="0" w:color="auto"/>
      </w:divBdr>
    </w:div>
    <w:div w:id="838694788">
      <w:bodyDiv w:val="1"/>
      <w:marLeft w:val="0"/>
      <w:marRight w:val="0"/>
      <w:marTop w:val="0"/>
      <w:marBottom w:val="0"/>
      <w:divBdr>
        <w:top w:val="none" w:sz="0" w:space="0" w:color="auto"/>
        <w:left w:val="none" w:sz="0" w:space="0" w:color="auto"/>
        <w:bottom w:val="none" w:sz="0" w:space="0" w:color="auto"/>
        <w:right w:val="none" w:sz="0" w:space="0" w:color="auto"/>
      </w:divBdr>
    </w:div>
    <w:div w:id="889341245">
      <w:bodyDiv w:val="1"/>
      <w:marLeft w:val="0"/>
      <w:marRight w:val="0"/>
      <w:marTop w:val="0"/>
      <w:marBottom w:val="0"/>
      <w:divBdr>
        <w:top w:val="none" w:sz="0" w:space="0" w:color="auto"/>
        <w:left w:val="none" w:sz="0" w:space="0" w:color="auto"/>
        <w:bottom w:val="none" w:sz="0" w:space="0" w:color="auto"/>
        <w:right w:val="none" w:sz="0" w:space="0" w:color="auto"/>
      </w:divBdr>
    </w:div>
    <w:div w:id="1052072916">
      <w:bodyDiv w:val="1"/>
      <w:marLeft w:val="0"/>
      <w:marRight w:val="0"/>
      <w:marTop w:val="0"/>
      <w:marBottom w:val="0"/>
      <w:divBdr>
        <w:top w:val="none" w:sz="0" w:space="0" w:color="auto"/>
        <w:left w:val="none" w:sz="0" w:space="0" w:color="auto"/>
        <w:bottom w:val="none" w:sz="0" w:space="0" w:color="auto"/>
        <w:right w:val="none" w:sz="0" w:space="0" w:color="auto"/>
      </w:divBdr>
    </w:div>
    <w:div w:id="1429085613">
      <w:bodyDiv w:val="1"/>
      <w:marLeft w:val="0"/>
      <w:marRight w:val="0"/>
      <w:marTop w:val="0"/>
      <w:marBottom w:val="0"/>
      <w:divBdr>
        <w:top w:val="none" w:sz="0" w:space="0" w:color="auto"/>
        <w:left w:val="none" w:sz="0" w:space="0" w:color="auto"/>
        <w:bottom w:val="none" w:sz="0" w:space="0" w:color="auto"/>
        <w:right w:val="none" w:sz="0" w:space="0" w:color="auto"/>
      </w:divBdr>
    </w:div>
    <w:div w:id="1777603335">
      <w:bodyDiv w:val="1"/>
      <w:marLeft w:val="0"/>
      <w:marRight w:val="0"/>
      <w:marTop w:val="0"/>
      <w:marBottom w:val="0"/>
      <w:divBdr>
        <w:top w:val="none" w:sz="0" w:space="0" w:color="auto"/>
        <w:left w:val="none" w:sz="0" w:space="0" w:color="auto"/>
        <w:bottom w:val="none" w:sz="0" w:space="0" w:color="auto"/>
        <w:right w:val="none" w:sz="0" w:space="0" w:color="auto"/>
      </w:divBdr>
    </w:div>
    <w:div w:id="1838112683">
      <w:bodyDiv w:val="1"/>
      <w:marLeft w:val="0"/>
      <w:marRight w:val="0"/>
      <w:marTop w:val="0"/>
      <w:marBottom w:val="0"/>
      <w:divBdr>
        <w:top w:val="none" w:sz="0" w:space="0" w:color="auto"/>
        <w:left w:val="none" w:sz="0" w:space="0" w:color="auto"/>
        <w:bottom w:val="none" w:sz="0" w:space="0" w:color="auto"/>
        <w:right w:val="none" w:sz="0" w:space="0" w:color="auto"/>
      </w:divBdr>
    </w:div>
    <w:div w:id="1927642322">
      <w:bodyDiv w:val="1"/>
      <w:marLeft w:val="0"/>
      <w:marRight w:val="0"/>
      <w:marTop w:val="0"/>
      <w:marBottom w:val="0"/>
      <w:divBdr>
        <w:top w:val="none" w:sz="0" w:space="0" w:color="auto"/>
        <w:left w:val="none" w:sz="0" w:space="0" w:color="auto"/>
        <w:bottom w:val="none" w:sz="0" w:space="0" w:color="auto"/>
        <w:right w:val="none" w:sz="0" w:space="0" w:color="auto"/>
      </w:divBdr>
    </w:div>
    <w:div w:id="195948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downloads" TargetMode="External"/><Relationship Id="rId13" Type="http://schemas.openxmlformats.org/officeDocument/2006/relationships/image" Target="media/image1.png"/><Relationship Id="rId18" Type="http://schemas.openxmlformats.org/officeDocument/2006/relationships/hyperlink" Target="https://github.com/evelyn-k/CS6232019/issues/1"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evelyn-k" TargetMode="External"/><Relationship Id="rId12" Type="http://schemas.openxmlformats.org/officeDocument/2006/relationships/hyperlink" Target="https://github.com/jlord/patchwork/blob/gh-pages/CONTRIBUTORS/add-evelyn-k.txt" TargetMode="External"/><Relationship Id="rId17" Type="http://schemas.openxmlformats.org/officeDocument/2006/relationships/hyperlink" Target="https://github.com/evelyn-k/CS6232019" TargetMode="External"/><Relationship Id="rId2" Type="http://schemas.openxmlformats.org/officeDocument/2006/relationships/styles" Target="styles.xml"/><Relationship Id="rId16" Type="http://schemas.openxmlformats.org/officeDocument/2006/relationships/hyperlink" Target="https://github.com/yourpseudo/CS6232019"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velyn-k/patchwork"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github.com/evelyn-k/hello-world" TargetMode="External"/><Relationship Id="rId19" Type="http://schemas.openxmlformats.org/officeDocument/2006/relationships/hyperlink" Target="https://github.com/evelyn-k/CS6232019/wiki/CS-623-2019" TargetMode="External"/><Relationship Id="rId4" Type="http://schemas.openxmlformats.org/officeDocument/2006/relationships/webSettings" Target="webSettings.xml"/><Relationship Id="rId9" Type="http://schemas.openxmlformats.org/officeDocument/2006/relationships/hyperlink" Target="https://try.github.io" TargetMode="External"/><Relationship Id="rId14" Type="http://schemas.openxmlformats.org/officeDocument/2006/relationships/image" Target="media/image2.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awad/development/CS6232019/AwadAlaaGitTutorial-07-06-20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AwadAlaaGitTutorial-07-06-2019.dotx</Template>
  <TotalTime>315</TotalTime>
  <Pages>3</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Evelyn Krivorotova</cp:lastModifiedBy>
  <cp:revision>7</cp:revision>
  <dcterms:created xsi:type="dcterms:W3CDTF">2019-07-07T06:25:00Z</dcterms:created>
  <dcterms:modified xsi:type="dcterms:W3CDTF">2019-07-23T18:29:00Z</dcterms:modified>
</cp:coreProperties>
</file>